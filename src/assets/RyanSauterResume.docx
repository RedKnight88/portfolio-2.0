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96A84" w14:textId="19D08A90" w:rsidR="00816216" w:rsidRPr="000B61D1" w:rsidRDefault="008000BD" w:rsidP="00B9501E">
      <w:pPr>
        <w:pStyle w:val="Title"/>
        <w:jc w:val="center"/>
        <w:rPr>
          <w:rFonts w:ascii="Roboto" w:hAnsi="Roboto"/>
          <w:color w:val="auto"/>
        </w:rPr>
      </w:pPr>
      <w:r w:rsidRPr="000B61D1">
        <w:rPr>
          <w:rFonts w:ascii="Roboto" w:hAnsi="Roboto"/>
          <w:color w:val="auto"/>
          <w:sz w:val="72"/>
          <w:szCs w:val="24"/>
        </w:rPr>
        <w:t>Ryan Sauter</w:t>
      </w:r>
      <w:r w:rsidR="00CA2BB4" w:rsidRPr="000B61D1">
        <w:rPr>
          <w:rFonts w:ascii="Roboto" w:hAnsi="Roboto"/>
          <w:color w:val="auto"/>
          <w:sz w:val="72"/>
          <w:szCs w:val="24"/>
        </w:rPr>
        <w:t xml:space="preserve"> </w:t>
      </w:r>
      <w:r w:rsidR="00CA2BB4" w:rsidRPr="000B61D1">
        <w:rPr>
          <w:rFonts w:ascii="Roboto" w:hAnsi="Roboto"/>
          <w:color w:val="auto"/>
          <w:sz w:val="32"/>
          <w:szCs w:val="10"/>
        </w:rPr>
        <w:t>(he/him)</w:t>
      </w:r>
    </w:p>
    <w:p w14:paraId="265214E2" w14:textId="7BE4B2CD" w:rsidR="002F0138" w:rsidRPr="000B61D1" w:rsidRDefault="00BB03C8" w:rsidP="0029102F">
      <w:pPr>
        <w:spacing w:after="60"/>
        <w:jc w:val="center"/>
        <w:rPr>
          <w:rFonts w:ascii="Arial" w:hAnsi="Arial" w:cs="Arial"/>
          <w:color w:val="auto"/>
        </w:rPr>
      </w:pPr>
      <w:r w:rsidRPr="000B61D1">
        <w:rPr>
          <w:rFonts w:ascii="Arial" w:hAnsi="Arial" w:cs="Arial"/>
          <w:color w:val="auto"/>
        </w:rPr>
        <w:t xml:space="preserve">Philadelphia, PA, 19130 | </w:t>
      </w:r>
      <w:hyperlink r:id="rId8" w:history="1">
        <w:r w:rsidR="00311CD1" w:rsidRPr="000B61D1">
          <w:rPr>
            <w:rStyle w:val="Hyperlink"/>
            <w:rFonts w:ascii="Arial" w:hAnsi="Arial" w:cs="Arial"/>
            <w:color w:val="auto"/>
          </w:rPr>
          <w:t>ryansauter88@gmail.com</w:t>
        </w:r>
      </w:hyperlink>
      <w:r w:rsidR="00311CD1" w:rsidRPr="000B61D1">
        <w:rPr>
          <w:rFonts w:ascii="Arial" w:hAnsi="Arial" w:cs="Arial"/>
          <w:color w:val="auto"/>
        </w:rPr>
        <w:t xml:space="preserve"> | 570-468-5774</w:t>
      </w:r>
    </w:p>
    <w:p w14:paraId="4FCADCB2" w14:textId="1A740AA5" w:rsidR="00B9501E" w:rsidRPr="000B61D1" w:rsidRDefault="00B9501E" w:rsidP="0029102F">
      <w:pPr>
        <w:spacing w:after="0"/>
        <w:jc w:val="center"/>
        <w:rPr>
          <w:rFonts w:ascii="Arial" w:hAnsi="Arial" w:cs="Arial"/>
          <w:color w:val="auto"/>
        </w:rPr>
      </w:pPr>
      <w:r w:rsidRPr="000B61D1">
        <w:rPr>
          <w:rFonts w:ascii="Arial" w:hAnsi="Arial" w:cs="Arial"/>
          <w:color w:val="auto"/>
        </w:rPr>
        <w:t>LinkedIn:</w:t>
      </w:r>
      <w:r w:rsidR="00124C6C" w:rsidRPr="000B61D1">
        <w:rPr>
          <w:rFonts w:ascii="Arial" w:hAnsi="Arial" w:cs="Arial"/>
          <w:color w:val="auto"/>
        </w:rPr>
        <w:t xml:space="preserve"> </w:t>
      </w:r>
      <w:hyperlink r:id="rId9" w:history="1">
        <w:r w:rsidR="00124C6C" w:rsidRPr="000B61D1">
          <w:rPr>
            <w:rStyle w:val="Hyperlink"/>
            <w:rFonts w:ascii="Arial" w:hAnsi="Arial" w:cs="Arial"/>
            <w:color w:val="auto"/>
          </w:rPr>
          <w:t>https://www.linkedin.com/in/ryansauter88/</w:t>
        </w:r>
      </w:hyperlink>
      <w:r w:rsidR="00124C6C" w:rsidRPr="000B61D1">
        <w:rPr>
          <w:rFonts w:ascii="Arial" w:hAnsi="Arial" w:cs="Arial"/>
          <w:color w:val="auto"/>
        </w:rPr>
        <w:t xml:space="preserve"> </w:t>
      </w:r>
      <w:r w:rsidRPr="000B61D1">
        <w:rPr>
          <w:rFonts w:ascii="Arial" w:hAnsi="Arial" w:cs="Arial"/>
          <w:color w:val="auto"/>
        </w:rPr>
        <w:t>| GitHub:</w:t>
      </w:r>
      <w:r w:rsidR="00124C6C" w:rsidRPr="000B61D1">
        <w:rPr>
          <w:rFonts w:ascii="Arial" w:hAnsi="Arial" w:cs="Arial"/>
          <w:color w:val="auto"/>
        </w:rPr>
        <w:t xml:space="preserve"> </w:t>
      </w:r>
      <w:hyperlink r:id="rId10" w:history="1">
        <w:r w:rsidR="00124C6C" w:rsidRPr="000B61D1">
          <w:rPr>
            <w:rStyle w:val="Hyperlink"/>
            <w:rFonts w:ascii="Arial" w:hAnsi="Arial" w:cs="Arial"/>
            <w:color w:val="auto"/>
          </w:rPr>
          <w:t>https://github.com/RedKnight88</w:t>
        </w:r>
      </w:hyperlink>
      <w:r w:rsidR="00124C6C" w:rsidRPr="000B61D1">
        <w:rPr>
          <w:rFonts w:ascii="Arial" w:hAnsi="Arial" w:cs="Arial"/>
          <w:color w:val="auto"/>
        </w:rPr>
        <w:t xml:space="preserve"> </w:t>
      </w:r>
    </w:p>
    <w:p w14:paraId="7FCD9D49" w14:textId="15E719E6" w:rsidR="00311CD1" w:rsidRPr="00AA5502" w:rsidRDefault="00311CD1" w:rsidP="00AA5502">
      <w:pPr>
        <w:pStyle w:val="Heading1"/>
        <w:spacing w:before="0"/>
        <w:rPr>
          <w:rFonts w:ascii="Roboto" w:hAnsi="Roboto"/>
          <w:color w:val="auto"/>
          <w:sz w:val="36"/>
          <w:szCs w:val="40"/>
          <w:u w:val="single"/>
        </w:rPr>
      </w:pPr>
      <w:r w:rsidRPr="00AA5502">
        <w:rPr>
          <w:rFonts w:ascii="Roboto" w:hAnsi="Roboto"/>
          <w:color w:val="auto"/>
          <w:sz w:val="36"/>
          <w:szCs w:val="40"/>
          <w:u w:val="single"/>
        </w:rPr>
        <w:t>Summary</w:t>
      </w:r>
    </w:p>
    <w:p w14:paraId="0172AA49" w14:textId="4D162177" w:rsidR="002F0138" w:rsidRPr="000B61D1" w:rsidRDefault="00294975" w:rsidP="00794448">
      <w:pPr>
        <w:pStyle w:val="ListBullet"/>
        <w:numPr>
          <w:ilvl w:val="0"/>
          <w:numId w:val="0"/>
        </w:numPr>
        <w:spacing w:after="0"/>
        <w:ind w:left="216" w:hanging="216"/>
        <w:rPr>
          <w:rFonts w:ascii="Arial" w:hAnsi="Arial" w:cs="Arial"/>
          <w:color w:val="auto"/>
        </w:rPr>
      </w:pPr>
      <w:r w:rsidRPr="000B61D1">
        <w:rPr>
          <w:rFonts w:ascii="Arial" w:hAnsi="Arial" w:cs="Arial"/>
          <w:color w:val="auto"/>
        </w:rPr>
        <w:t xml:space="preserve">Full-stack web developer with a background in psychology and engineering. Trained at </w:t>
      </w:r>
      <w:r w:rsidR="002F0138" w:rsidRPr="000B61D1">
        <w:rPr>
          <w:rFonts w:ascii="Arial" w:hAnsi="Arial" w:cs="Arial"/>
          <w:color w:val="auto"/>
        </w:rPr>
        <w:t>edX Web</w:t>
      </w:r>
      <w:r w:rsidRPr="000B61D1">
        <w:rPr>
          <w:rFonts w:ascii="Arial" w:hAnsi="Arial" w:cs="Arial"/>
          <w:color w:val="auto"/>
        </w:rPr>
        <w:t xml:space="preserve"> </w:t>
      </w:r>
      <w:r w:rsidR="002F0138" w:rsidRPr="000B61D1">
        <w:rPr>
          <w:rFonts w:ascii="Arial" w:hAnsi="Arial" w:cs="Arial"/>
          <w:color w:val="auto"/>
        </w:rPr>
        <w:t>Development Bootcamp through the University of Pennsylvania</w:t>
      </w:r>
      <w:r w:rsidRPr="000B61D1">
        <w:rPr>
          <w:rFonts w:ascii="Arial" w:hAnsi="Arial" w:cs="Arial"/>
          <w:color w:val="auto"/>
        </w:rPr>
        <w:t xml:space="preserve"> and earned a certificate in full-stack web-development. Innovative problem</w:t>
      </w:r>
      <w:r w:rsidR="00124C6C" w:rsidRPr="000B61D1">
        <w:rPr>
          <w:rFonts w:ascii="Arial" w:hAnsi="Arial" w:cs="Arial"/>
          <w:color w:val="auto"/>
        </w:rPr>
        <w:t xml:space="preserve"> </w:t>
      </w:r>
      <w:r w:rsidRPr="000B61D1">
        <w:rPr>
          <w:rFonts w:ascii="Arial" w:hAnsi="Arial" w:cs="Arial"/>
          <w:color w:val="auto"/>
        </w:rPr>
        <w:t>solver passionate about developing apps; focused on mobile-first design and development. Strengths in creativity, teamwork, and building projects from ideation to execution.</w:t>
      </w:r>
    </w:p>
    <w:p w14:paraId="04FDAD72" w14:textId="7E8653DB" w:rsidR="006270A9" w:rsidRPr="00AA5502" w:rsidRDefault="00B9501E" w:rsidP="00AA5502">
      <w:pPr>
        <w:pStyle w:val="Heading1"/>
        <w:spacing w:before="0"/>
        <w:rPr>
          <w:rFonts w:ascii="Roboto" w:hAnsi="Roboto"/>
          <w:color w:val="auto"/>
          <w:sz w:val="36"/>
          <w:szCs w:val="40"/>
          <w:u w:val="single"/>
        </w:rPr>
      </w:pPr>
      <w:r w:rsidRPr="00AA5502">
        <w:rPr>
          <w:rFonts w:ascii="Roboto" w:hAnsi="Roboto"/>
          <w:color w:val="auto"/>
          <w:sz w:val="36"/>
          <w:szCs w:val="40"/>
          <w:u w:val="single"/>
        </w:rPr>
        <w:t>Projects</w:t>
      </w:r>
    </w:p>
    <w:p w14:paraId="07F386E7" w14:textId="43118E58" w:rsidR="00487D4C" w:rsidRPr="000B61D1" w:rsidRDefault="00B9501E" w:rsidP="00487D4C">
      <w:pPr>
        <w:pStyle w:val="Heading2"/>
        <w:rPr>
          <w:rFonts w:ascii="Roboto" w:hAnsi="Roboto"/>
          <w:color w:val="auto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0B61D1">
        <w:rPr>
          <w:rFonts w:ascii="Roboto" w:hAnsi="Roboto"/>
          <w:i/>
          <w:iCs/>
          <w:color w:val="auto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Your Nutrition Radar</w:t>
      </w:r>
      <w:r w:rsidRPr="000B61D1">
        <w:rPr>
          <w:rFonts w:ascii="Roboto" w:hAnsi="Roboto"/>
          <w:color w:val="auto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 |</w:t>
      </w:r>
      <w:r w:rsidRPr="000B61D1">
        <w:rPr>
          <w:rFonts w:ascii="Roboto" w:hAnsi="Roboto"/>
          <w:i/>
          <w:iCs/>
          <w:color w:val="auto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 </w:t>
      </w:r>
      <w:hyperlink r:id="rId11" w:history="1">
        <w:r w:rsidR="00124C6C" w:rsidRPr="000B61D1">
          <w:rPr>
            <w:rStyle w:val="Hyperlink"/>
            <w:rFonts w:ascii="Arial" w:eastAsiaTheme="minorEastAsia" w:hAnsi="Arial" w:cs="Arial"/>
            <w:b w:val="0"/>
            <w:caps w:val="0"/>
            <w:color w:val="auto"/>
            <w:sz w:val="22"/>
            <w:szCs w:val="22"/>
          </w:rPr>
          <w:t>https://github.com/MykhailoZakh/Your-Nutrition-Radar</w:t>
        </w:r>
      </w:hyperlink>
      <w:r w:rsidR="00124C6C" w:rsidRPr="000B61D1">
        <w:rPr>
          <w:rFonts w:ascii="Arial" w:eastAsiaTheme="minorEastAsia" w:hAnsi="Arial" w:cs="Arial"/>
          <w:b w:val="0"/>
          <w:caps w:val="0"/>
          <w:color w:val="auto"/>
          <w:sz w:val="22"/>
          <w:szCs w:val="22"/>
        </w:rPr>
        <w:t xml:space="preserve"> </w:t>
      </w:r>
      <w:r w:rsidRPr="000B61D1">
        <w:rPr>
          <w:rFonts w:ascii="Roboto" w:hAnsi="Roboto"/>
          <w:color w:val="auto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| </w:t>
      </w:r>
      <w:hyperlink r:id="rId12" w:history="1">
        <w:r w:rsidR="00124C6C" w:rsidRPr="000B61D1">
          <w:rPr>
            <w:rStyle w:val="Hyperlink"/>
            <w:rFonts w:ascii="Arial" w:eastAsiaTheme="minorEastAsia" w:hAnsi="Arial" w:cs="Arial"/>
            <w:b w:val="0"/>
            <w:caps w:val="0"/>
            <w:color w:val="auto"/>
            <w:sz w:val="22"/>
            <w:szCs w:val="22"/>
          </w:rPr>
          <w:t>https://mykhailozakh.github.io/Your-Nutrition-Radar/</w:t>
        </w:r>
      </w:hyperlink>
      <w:r w:rsidR="00124C6C" w:rsidRPr="000B61D1">
        <w:rPr>
          <w:rFonts w:ascii="Arial" w:eastAsiaTheme="minorEastAsia" w:hAnsi="Arial" w:cs="Arial"/>
          <w:b w:val="0"/>
          <w:caps w:val="0"/>
          <w:color w:val="auto"/>
          <w:sz w:val="22"/>
          <w:szCs w:val="22"/>
        </w:rPr>
        <w:t xml:space="preserve"> </w:t>
      </w:r>
    </w:p>
    <w:p w14:paraId="5A27F09C" w14:textId="680F35A4" w:rsidR="00AA2780" w:rsidRPr="000B61D1" w:rsidRDefault="00124C6C" w:rsidP="00487D4C">
      <w:pPr>
        <w:pStyle w:val="ListBullet"/>
        <w:rPr>
          <w:rFonts w:ascii="Arial" w:hAnsi="Arial" w:cs="Arial"/>
          <w:color w:val="auto"/>
        </w:rPr>
      </w:pPr>
      <w:r w:rsidRPr="000B61D1">
        <w:rPr>
          <w:rFonts w:ascii="Arial" w:hAnsi="Arial" w:cs="Arial"/>
          <w:color w:val="auto"/>
        </w:rPr>
        <w:t xml:space="preserve">An application to easily look up recipes based on ingredients and dietary </w:t>
      </w:r>
      <w:r w:rsidR="00220B7B" w:rsidRPr="000B61D1">
        <w:rPr>
          <w:rFonts w:ascii="Arial" w:hAnsi="Arial" w:cs="Arial"/>
          <w:color w:val="auto"/>
        </w:rPr>
        <w:t>restrictions</w:t>
      </w:r>
      <w:r w:rsidRPr="000B61D1">
        <w:rPr>
          <w:rFonts w:ascii="Arial" w:hAnsi="Arial" w:cs="Arial"/>
          <w:color w:val="auto"/>
        </w:rPr>
        <w:t>.</w:t>
      </w:r>
    </w:p>
    <w:p w14:paraId="332CD825" w14:textId="2303DFE6" w:rsidR="00B9501E" w:rsidRPr="000B61D1" w:rsidRDefault="00124C6C" w:rsidP="00524862">
      <w:pPr>
        <w:pStyle w:val="ListBullet"/>
        <w:rPr>
          <w:rFonts w:ascii="Arial" w:hAnsi="Arial" w:cs="Arial"/>
          <w:color w:val="auto"/>
        </w:rPr>
      </w:pPr>
      <w:r w:rsidRPr="000B61D1">
        <w:rPr>
          <w:rFonts w:ascii="Arial" w:hAnsi="Arial" w:cs="Arial"/>
          <w:color w:val="auto"/>
        </w:rPr>
        <w:t>Responsible for integration of toolkit libraries, page UI,</w:t>
      </w:r>
      <w:r w:rsidR="0029102F" w:rsidRPr="000B61D1">
        <w:rPr>
          <w:rFonts w:ascii="Arial" w:hAnsi="Arial" w:cs="Arial"/>
          <w:color w:val="auto"/>
        </w:rPr>
        <w:t xml:space="preserve"> and HTML structure</w:t>
      </w:r>
    </w:p>
    <w:p w14:paraId="53A009D2" w14:textId="209EF250" w:rsidR="00B9501E" w:rsidRPr="00B37457" w:rsidRDefault="00B9501E" w:rsidP="00487D4C">
      <w:pPr>
        <w:pStyle w:val="ListBullet"/>
        <w:rPr>
          <w:rFonts w:ascii="Arial" w:hAnsi="Arial" w:cs="Arial"/>
          <w:color w:val="auto"/>
        </w:rPr>
      </w:pPr>
      <w:r w:rsidRPr="000B61D1">
        <w:rPr>
          <w:rFonts w:ascii="Arial" w:hAnsi="Arial" w:cs="Arial"/>
          <w:color w:val="auto"/>
        </w:rPr>
        <w:t>Tools / Languages:</w:t>
      </w:r>
      <w:r w:rsidR="0029102F" w:rsidRPr="000B61D1">
        <w:rPr>
          <w:rFonts w:ascii="Arial" w:hAnsi="Arial" w:cs="Arial"/>
          <w:color w:val="auto"/>
        </w:rPr>
        <w:t xml:space="preserve">  </w:t>
      </w:r>
      <w:r w:rsidR="0029102F" w:rsidRPr="000B61D1">
        <w:rPr>
          <w:rFonts w:ascii="Arial" w:hAnsi="Arial" w:cs="Arial"/>
          <w:i/>
          <w:iCs/>
          <w:color w:val="auto"/>
        </w:rPr>
        <w:t>CSS, HTML, JavaScript, Jquery, Bootstrap, Foundation</w:t>
      </w:r>
    </w:p>
    <w:p w14:paraId="1B5FB648" w14:textId="77777777" w:rsidR="00B37457" w:rsidRDefault="00B37457" w:rsidP="00B37457">
      <w:pPr>
        <w:pStyle w:val="Heading2"/>
      </w:pPr>
      <w:r>
        <w:rPr>
          <w:rFonts w:ascii="Roboto" w:hAnsi="Roboto"/>
          <w:i/>
          <w:iCs/>
          <w:smallCaps/>
          <w:color w:val="000000"/>
          <w:szCs w:val="24"/>
        </w:rPr>
        <w:t>DemoSwap</w:t>
      </w:r>
      <w:r>
        <w:rPr>
          <w:rFonts w:ascii="Roboto" w:hAnsi="Roboto"/>
          <w:smallCaps/>
          <w:color w:val="000000"/>
          <w:szCs w:val="24"/>
        </w:rPr>
        <w:t xml:space="preserve"> |</w:t>
      </w:r>
      <w:r>
        <w:rPr>
          <w:rFonts w:ascii="Roboto" w:hAnsi="Roboto"/>
          <w:i/>
          <w:iCs/>
          <w:smallCaps/>
          <w:color w:val="000000"/>
          <w:szCs w:val="24"/>
        </w:rPr>
        <w:t xml:space="preserve"> </w:t>
      </w:r>
      <w:hyperlink r:id="rId13" w:history="1">
        <w:r>
          <w:rPr>
            <w:rStyle w:val="Hyperlink"/>
            <w:rFonts w:ascii="Arial" w:hAnsi="Arial" w:cs="Arial"/>
            <w:b w:val="0"/>
            <w:bCs/>
            <w:color w:val="1155CC"/>
            <w:sz w:val="22"/>
            <w:szCs w:val="22"/>
          </w:rPr>
          <w:t>https://github.com/RedKnight88/demo-swap</w:t>
        </w:r>
      </w:hyperlink>
      <w:r>
        <w:rPr>
          <w:rFonts w:ascii="Arial" w:hAnsi="Arial" w:cs="Arial"/>
          <w:b w:val="0"/>
          <w:bCs/>
          <w:color w:val="000000"/>
          <w:sz w:val="22"/>
          <w:szCs w:val="22"/>
        </w:rPr>
        <w:t xml:space="preserve"> </w:t>
      </w:r>
      <w:r>
        <w:rPr>
          <w:rFonts w:ascii="Roboto" w:hAnsi="Roboto"/>
          <w:smallCaps/>
          <w:color w:val="000000"/>
          <w:szCs w:val="24"/>
        </w:rPr>
        <w:t xml:space="preserve">| </w:t>
      </w:r>
      <w:hyperlink r:id="rId14" w:history="1">
        <w:r>
          <w:rPr>
            <w:rStyle w:val="Hyperlink"/>
            <w:rFonts w:ascii="Arial" w:hAnsi="Arial" w:cs="Arial"/>
            <w:b w:val="0"/>
            <w:bCs/>
            <w:color w:val="1155CC"/>
            <w:sz w:val="22"/>
            <w:szCs w:val="22"/>
          </w:rPr>
          <w:t>https://demo-swap-354ed4292240.herokuapp.com/</w:t>
        </w:r>
      </w:hyperlink>
      <w:r>
        <w:rPr>
          <w:rFonts w:ascii="Arial" w:hAnsi="Arial" w:cs="Arial"/>
          <w:b w:val="0"/>
          <w:bCs/>
          <w:color w:val="000000"/>
          <w:sz w:val="22"/>
          <w:szCs w:val="22"/>
        </w:rPr>
        <w:t> </w:t>
      </w:r>
    </w:p>
    <w:p w14:paraId="41E0A18D" w14:textId="77777777" w:rsidR="00B37457" w:rsidRDefault="00B37457" w:rsidP="00B37457">
      <w:pPr>
        <w:pStyle w:val="NormalWeb"/>
        <w:numPr>
          <w:ilvl w:val="0"/>
          <w:numId w:val="29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 RESTful full-stack application for trading cosmetic items in an online multiplayer game.</w:t>
      </w:r>
    </w:p>
    <w:p w14:paraId="194CA0BB" w14:textId="77777777" w:rsidR="00B37457" w:rsidRDefault="00B37457" w:rsidP="00B37457">
      <w:pPr>
        <w:pStyle w:val="NormalWeb"/>
        <w:numPr>
          <w:ilvl w:val="0"/>
          <w:numId w:val="29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Responsible for routing, database organization, http API requests, and Handlebars integration.</w:t>
      </w:r>
    </w:p>
    <w:p w14:paraId="5CED362F" w14:textId="69811D44" w:rsidR="00B37457" w:rsidRPr="00B37457" w:rsidRDefault="00B37457" w:rsidP="00B37457">
      <w:pPr>
        <w:pStyle w:val="NormalWeb"/>
        <w:numPr>
          <w:ilvl w:val="0"/>
          <w:numId w:val="29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37457">
        <w:rPr>
          <w:rFonts w:ascii="Arial" w:hAnsi="Arial" w:cs="Arial"/>
          <w:color w:val="000000"/>
        </w:rPr>
        <w:t xml:space="preserve">Tools / Languages:  </w:t>
      </w:r>
      <w:r w:rsidRPr="00B37457">
        <w:rPr>
          <w:rFonts w:ascii="Arial" w:hAnsi="Arial" w:cs="Arial"/>
          <w:i/>
          <w:iCs/>
          <w:color w:val="000000"/>
        </w:rPr>
        <w:t>Sequelize, ExpressJS, HandlebarsJS, Typescript, NodeJS, CSS, HTML, JS</w:t>
      </w:r>
    </w:p>
    <w:p w14:paraId="720EA805" w14:textId="67D0AA9E" w:rsidR="00024A96" w:rsidRPr="000B61D1" w:rsidRDefault="00B9501E" w:rsidP="00AA5502">
      <w:pPr>
        <w:pStyle w:val="Heading1"/>
        <w:spacing w:before="0"/>
        <w:rPr>
          <w:rFonts w:ascii="Roboto" w:eastAsiaTheme="minorEastAsia" w:hAnsi="Roboto" w:cstheme="minorBidi"/>
          <w:b w:val="0"/>
          <w:color w:val="auto"/>
          <w:szCs w:val="28"/>
        </w:rPr>
      </w:pPr>
      <w:r w:rsidRPr="00AA5502">
        <w:rPr>
          <w:rFonts w:ascii="Roboto" w:hAnsi="Roboto"/>
          <w:color w:val="auto"/>
          <w:sz w:val="36"/>
          <w:szCs w:val="40"/>
          <w:u w:val="single"/>
        </w:rPr>
        <w:t>Technical</w:t>
      </w:r>
      <w:r w:rsidRPr="000B61D1">
        <w:rPr>
          <w:rFonts w:ascii="Roboto" w:hAnsi="Roboto"/>
          <w:color w:val="auto"/>
          <w:sz w:val="36"/>
          <w:szCs w:val="40"/>
        </w:rPr>
        <w:t xml:space="preserve"> </w:t>
      </w:r>
      <w:r w:rsidR="00024A96" w:rsidRPr="00AA5502">
        <w:rPr>
          <w:rFonts w:ascii="Roboto" w:hAnsi="Roboto"/>
          <w:color w:val="auto"/>
          <w:sz w:val="36"/>
          <w:szCs w:val="40"/>
          <w:u w:val="single"/>
        </w:rPr>
        <w:t>Skills</w:t>
      </w:r>
    </w:p>
    <w:p w14:paraId="26763336" w14:textId="79EA9413" w:rsidR="00EA22C2" w:rsidRPr="000B61D1" w:rsidRDefault="00B9501E" w:rsidP="00C84DA8">
      <w:pPr>
        <w:pStyle w:val="ListBullet"/>
        <w:rPr>
          <w:rFonts w:ascii="Arial" w:hAnsi="Arial" w:cs="Arial"/>
          <w:color w:val="auto"/>
        </w:rPr>
      </w:pPr>
      <w:r w:rsidRPr="000B61D1">
        <w:rPr>
          <w:rFonts w:ascii="Arial" w:hAnsi="Arial" w:cs="Arial"/>
          <w:b/>
          <w:bCs/>
          <w:color w:val="auto"/>
        </w:rPr>
        <w:t xml:space="preserve">Frontend: </w:t>
      </w:r>
      <w:r w:rsidRPr="000B61D1">
        <w:rPr>
          <w:rFonts w:ascii="Arial" w:hAnsi="Arial" w:cs="Arial"/>
          <w:i/>
          <w:iCs/>
          <w:color w:val="auto"/>
        </w:rPr>
        <w:t>HTML5, CSS, JQuery, Javascript, Bootstrap, Foundation</w:t>
      </w:r>
      <w:r w:rsidR="00952068">
        <w:rPr>
          <w:rFonts w:ascii="Arial" w:hAnsi="Arial" w:cs="Arial"/>
          <w:i/>
          <w:iCs/>
          <w:color w:val="auto"/>
        </w:rPr>
        <w:t>, Heroku, Typescript</w:t>
      </w:r>
      <w:r w:rsidR="0067267C">
        <w:rPr>
          <w:rFonts w:ascii="Arial" w:hAnsi="Arial" w:cs="Arial"/>
          <w:i/>
          <w:iCs/>
          <w:color w:val="auto"/>
        </w:rPr>
        <w:t>, React</w:t>
      </w:r>
    </w:p>
    <w:p w14:paraId="692843A8" w14:textId="1B225D33" w:rsidR="00B9501E" w:rsidRPr="000B61D1" w:rsidRDefault="00B9501E" w:rsidP="00C84DA8">
      <w:pPr>
        <w:pStyle w:val="ListBullet"/>
        <w:rPr>
          <w:rFonts w:ascii="Arial" w:hAnsi="Arial" w:cs="Arial"/>
          <w:color w:val="auto"/>
        </w:rPr>
      </w:pPr>
      <w:r w:rsidRPr="000B61D1">
        <w:rPr>
          <w:rFonts w:ascii="Arial" w:hAnsi="Arial" w:cs="Arial"/>
          <w:b/>
          <w:bCs/>
          <w:color w:val="auto"/>
        </w:rPr>
        <w:t>Backend:</w:t>
      </w:r>
      <w:r w:rsidRPr="000B61D1">
        <w:rPr>
          <w:rFonts w:ascii="Arial" w:hAnsi="Arial" w:cs="Arial"/>
          <w:color w:val="auto"/>
        </w:rPr>
        <w:t xml:space="preserve"> </w:t>
      </w:r>
      <w:r w:rsidRPr="000B61D1">
        <w:rPr>
          <w:rFonts w:ascii="Arial" w:hAnsi="Arial" w:cs="Arial"/>
          <w:i/>
          <w:iCs/>
          <w:color w:val="auto"/>
        </w:rPr>
        <w:t>MySQL, Express, Node, Sequelize</w:t>
      </w:r>
      <w:r w:rsidR="00C5266E" w:rsidRPr="000B61D1">
        <w:rPr>
          <w:rFonts w:ascii="Arial" w:hAnsi="Arial" w:cs="Arial"/>
          <w:i/>
          <w:iCs/>
          <w:color w:val="auto"/>
        </w:rPr>
        <w:t>, C#, MATLAB</w:t>
      </w:r>
      <w:r w:rsidR="00061F12" w:rsidRPr="000B61D1">
        <w:rPr>
          <w:rFonts w:ascii="Arial" w:hAnsi="Arial" w:cs="Arial"/>
          <w:i/>
          <w:iCs/>
          <w:color w:val="auto"/>
        </w:rPr>
        <w:t>,</w:t>
      </w:r>
      <w:r w:rsidR="00952068">
        <w:rPr>
          <w:rFonts w:ascii="Arial" w:hAnsi="Arial" w:cs="Arial"/>
          <w:i/>
          <w:iCs/>
          <w:color w:val="auto"/>
        </w:rPr>
        <w:t xml:space="preserve"> Jest</w:t>
      </w:r>
      <w:r w:rsidR="00D71E64">
        <w:rPr>
          <w:rFonts w:ascii="Arial" w:hAnsi="Arial" w:cs="Arial"/>
          <w:i/>
          <w:iCs/>
          <w:color w:val="auto"/>
        </w:rPr>
        <w:t>, MongoDB, Mongoose, graphQL</w:t>
      </w:r>
    </w:p>
    <w:sdt>
      <w:sdtPr>
        <w:rPr>
          <w:color w:val="auto"/>
        </w:rPr>
        <w:alias w:val="Experience:"/>
        <w:tag w:val="Experience:"/>
        <w:id w:val="171684534"/>
        <w:placeholder>
          <w:docPart w:val="0472602B980F48FCBE9545ECB768C401"/>
        </w:placeholder>
        <w:temporary/>
        <w:showingPlcHdr/>
        <w15:appearance w15:val="hidden"/>
      </w:sdtPr>
      <w:sdtContent>
        <w:p w14:paraId="18141098" w14:textId="77777777" w:rsidR="00E17801" w:rsidRPr="000B61D1" w:rsidRDefault="00E17801" w:rsidP="00AA5502">
          <w:pPr>
            <w:pStyle w:val="Heading1"/>
            <w:spacing w:before="0"/>
            <w:rPr>
              <w:color w:val="auto"/>
            </w:rPr>
          </w:pPr>
          <w:r w:rsidRPr="00AA5502">
            <w:rPr>
              <w:rFonts w:ascii="Roboto" w:hAnsi="Roboto"/>
              <w:color w:val="auto"/>
              <w:sz w:val="36"/>
              <w:szCs w:val="40"/>
              <w:u w:val="single"/>
            </w:rPr>
            <w:t>Experience</w:t>
          </w:r>
        </w:p>
      </w:sdtContent>
    </w:sdt>
    <w:p w14:paraId="54CD4333" w14:textId="77777777" w:rsidR="00E17801" w:rsidRPr="000B61D1" w:rsidRDefault="00E17801" w:rsidP="00E17801">
      <w:pPr>
        <w:pStyle w:val="Heading2"/>
        <w:rPr>
          <w:rFonts w:ascii="Roboto" w:hAnsi="Roboto"/>
          <w:i/>
          <w:iCs/>
          <w:color w:val="auto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0B61D1">
        <w:rPr>
          <w:rFonts w:ascii="Roboto" w:hAnsi="Roboto"/>
          <w:i/>
          <w:iCs/>
          <w:color w:val="auto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Shift Lead | Localhost / NerdStreetGamers | Jan. 2022 - Present</w:t>
      </w:r>
    </w:p>
    <w:p w14:paraId="3D67C71E" w14:textId="1600E915" w:rsidR="00E17801" w:rsidRPr="000B61D1" w:rsidRDefault="003B5904" w:rsidP="00853DCE">
      <w:pPr>
        <w:pStyle w:val="ListBullet"/>
        <w:numPr>
          <w:ilvl w:val="0"/>
          <w:numId w:val="0"/>
        </w:numPr>
        <w:ind w:left="216" w:hanging="216"/>
        <w:rPr>
          <w:rFonts w:ascii="Arial" w:hAnsi="Arial" w:cs="Arial"/>
          <w:color w:val="auto"/>
        </w:rPr>
      </w:pPr>
      <w:r w:rsidRPr="000B61D1">
        <w:rPr>
          <w:rFonts w:ascii="Arial" w:hAnsi="Arial" w:cs="Arial"/>
          <w:color w:val="auto"/>
        </w:rPr>
        <w:t>Leading a team to host esports events over two years. Each week I organized multiple projects, managed the schedule for events and my employees, and performed troubleshooting for malfunctioning computers. It was essential to multitask, communicate, and properly manage time.</w:t>
      </w:r>
    </w:p>
    <w:sdt>
      <w:sdtPr>
        <w:rPr>
          <w:color w:val="auto"/>
        </w:rPr>
        <w:alias w:val="Education:"/>
        <w:tag w:val="Education:"/>
        <w:id w:val="807127995"/>
        <w:placeholder>
          <w:docPart w:val="6655F65C93BD40BF9937588378FD0A6D"/>
        </w:placeholder>
        <w:temporary/>
        <w:showingPlcHdr/>
        <w15:appearance w15:val="hidden"/>
      </w:sdtPr>
      <w:sdtContent>
        <w:p w14:paraId="43BC5FB3" w14:textId="77777777" w:rsidR="00BB03C8" w:rsidRPr="000B61D1" w:rsidRDefault="00BB03C8" w:rsidP="00AA5502">
          <w:pPr>
            <w:pStyle w:val="Heading1"/>
            <w:spacing w:before="0"/>
            <w:rPr>
              <w:color w:val="auto"/>
            </w:rPr>
          </w:pPr>
          <w:r w:rsidRPr="00AA5502">
            <w:rPr>
              <w:rFonts w:ascii="Roboto" w:hAnsi="Roboto"/>
              <w:color w:val="auto"/>
              <w:sz w:val="36"/>
              <w:szCs w:val="40"/>
              <w:u w:val="single"/>
            </w:rPr>
            <w:t>Education</w:t>
          </w:r>
        </w:p>
      </w:sdtContent>
    </w:sdt>
    <w:p w14:paraId="0133FE60" w14:textId="09284E7B" w:rsidR="00AA5502" w:rsidRPr="000B61D1" w:rsidRDefault="00145696" w:rsidP="00AA5502">
      <w:pPr>
        <w:pStyle w:val="Heading2"/>
        <w:rPr>
          <w:rFonts w:ascii="Roboto" w:hAnsi="Roboto"/>
          <w:i/>
          <w:iCs/>
          <w:color w:val="auto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>
        <w:rPr>
          <w:rFonts w:ascii="Roboto" w:hAnsi="Roboto"/>
          <w:i/>
          <w:iCs/>
          <w:color w:val="auto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University of Pennsylvania | </w:t>
      </w:r>
      <w:r w:rsidR="00AA5502">
        <w:rPr>
          <w:rFonts w:ascii="Roboto" w:hAnsi="Roboto"/>
          <w:i/>
          <w:iCs/>
          <w:color w:val="auto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February 2024</w:t>
      </w:r>
    </w:p>
    <w:p w14:paraId="42B2680A" w14:textId="7F7E3839" w:rsidR="00AA5502" w:rsidRPr="000B61D1" w:rsidRDefault="00874F0B" w:rsidP="00AA5502">
      <w:pPr>
        <w:pStyle w:val="ListBullet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Certificate, Full Stack Web Development</w:t>
      </w:r>
    </w:p>
    <w:p w14:paraId="2CB02514" w14:textId="055C5FB0" w:rsidR="00BB03C8" w:rsidRPr="000B61D1" w:rsidRDefault="00145696" w:rsidP="00BB03C8">
      <w:pPr>
        <w:pStyle w:val="Heading2"/>
        <w:rPr>
          <w:rFonts w:ascii="Roboto" w:hAnsi="Roboto"/>
          <w:i/>
          <w:iCs/>
          <w:color w:val="auto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0B61D1">
        <w:rPr>
          <w:rFonts w:ascii="Roboto" w:hAnsi="Roboto"/>
          <w:i/>
          <w:iCs/>
          <w:color w:val="auto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Purdue University </w:t>
      </w:r>
      <w:r>
        <w:rPr>
          <w:rFonts w:ascii="Roboto" w:hAnsi="Roboto"/>
          <w:i/>
          <w:iCs/>
          <w:color w:val="auto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| </w:t>
      </w:r>
      <w:r w:rsidR="00BB03C8" w:rsidRPr="000B61D1">
        <w:rPr>
          <w:rFonts w:ascii="Roboto" w:hAnsi="Roboto"/>
          <w:i/>
          <w:iCs/>
          <w:color w:val="auto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December 2021</w:t>
      </w:r>
    </w:p>
    <w:p w14:paraId="7C8B3BF1" w14:textId="5C623A97" w:rsidR="00BB03C8" w:rsidRPr="000B61D1" w:rsidRDefault="00BB56B4" w:rsidP="00BB03C8">
      <w:pPr>
        <w:pStyle w:val="ListBullet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Bachelor of Science,</w:t>
      </w:r>
      <w:r w:rsidR="00BB03C8" w:rsidRPr="000B61D1">
        <w:rPr>
          <w:rFonts w:ascii="Arial" w:hAnsi="Arial" w:cs="Arial"/>
          <w:color w:val="auto"/>
        </w:rPr>
        <w:t xml:space="preserve"> Psychological Sciences</w:t>
      </w:r>
    </w:p>
    <w:p w14:paraId="222A16E0" w14:textId="6F547089" w:rsidR="00BB03C8" w:rsidRPr="000B61D1" w:rsidRDefault="00BB03C8" w:rsidP="00157214">
      <w:pPr>
        <w:pStyle w:val="ListBullet"/>
        <w:rPr>
          <w:rFonts w:ascii="Arial" w:hAnsi="Arial" w:cs="Arial"/>
          <w:color w:val="auto"/>
        </w:rPr>
      </w:pPr>
      <w:r w:rsidRPr="000B61D1">
        <w:rPr>
          <w:rFonts w:ascii="Arial" w:hAnsi="Arial" w:cs="Arial"/>
          <w:color w:val="auto"/>
        </w:rPr>
        <w:t>GPA: 3.69</w:t>
      </w:r>
    </w:p>
    <w:sectPr w:rsidR="00BB03C8" w:rsidRPr="000B61D1" w:rsidSect="00057E8E">
      <w:footerReference w:type="default" r:id="rId15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A02C4" w14:textId="77777777" w:rsidR="00057E8E" w:rsidRDefault="00057E8E">
      <w:pPr>
        <w:spacing w:after="0"/>
      </w:pPr>
      <w:r>
        <w:separator/>
      </w:r>
    </w:p>
  </w:endnote>
  <w:endnote w:type="continuationSeparator" w:id="0">
    <w:p w14:paraId="5C5570D8" w14:textId="77777777" w:rsidR="00057E8E" w:rsidRDefault="00057E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90C7C" w14:textId="77777777" w:rsidR="00F94B42" w:rsidRDefault="00F94B42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C043F" w14:textId="77777777" w:rsidR="00057E8E" w:rsidRDefault="00057E8E">
      <w:pPr>
        <w:spacing w:after="0"/>
      </w:pPr>
      <w:r>
        <w:separator/>
      </w:r>
    </w:p>
  </w:footnote>
  <w:footnote w:type="continuationSeparator" w:id="0">
    <w:p w14:paraId="0F380D3B" w14:textId="77777777" w:rsidR="00057E8E" w:rsidRDefault="00057E8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D6B4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B9E454A"/>
    <w:multiLevelType w:val="multilevel"/>
    <w:tmpl w:val="B12C5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681862109">
    <w:abstractNumId w:val="9"/>
  </w:num>
  <w:num w:numId="2" w16cid:durableId="1343554217">
    <w:abstractNumId w:val="9"/>
    <w:lvlOverride w:ilvl="0">
      <w:startOverride w:val="1"/>
    </w:lvlOverride>
  </w:num>
  <w:num w:numId="3" w16cid:durableId="1384523775">
    <w:abstractNumId w:val="9"/>
    <w:lvlOverride w:ilvl="0">
      <w:startOverride w:val="1"/>
    </w:lvlOverride>
  </w:num>
  <w:num w:numId="4" w16cid:durableId="2073692351">
    <w:abstractNumId w:val="9"/>
    <w:lvlOverride w:ilvl="0">
      <w:startOverride w:val="1"/>
    </w:lvlOverride>
  </w:num>
  <w:num w:numId="5" w16cid:durableId="1567455913">
    <w:abstractNumId w:val="8"/>
  </w:num>
  <w:num w:numId="6" w16cid:durableId="1714772407">
    <w:abstractNumId w:val="7"/>
  </w:num>
  <w:num w:numId="7" w16cid:durableId="1290622781">
    <w:abstractNumId w:val="6"/>
  </w:num>
  <w:num w:numId="8" w16cid:durableId="1584073799">
    <w:abstractNumId w:val="5"/>
  </w:num>
  <w:num w:numId="9" w16cid:durableId="1566989907">
    <w:abstractNumId w:val="4"/>
  </w:num>
  <w:num w:numId="10" w16cid:durableId="58212328">
    <w:abstractNumId w:val="3"/>
  </w:num>
  <w:num w:numId="11" w16cid:durableId="270164316">
    <w:abstractNumId w:val="2"/>
  </w:num>
  <w:num w:numId="12" w16cid:durableId="1606421808">
    <w:abstractNumId w:val="1"/>
  </w:num>
  <w:num w:numId="13" w16cid:durableId="1233197148">
    <w:abstractNumId w:val="0"/>
  </w:num>
  <w:num w:numId="14" w16cid:durableId="1574045396">
    <w:abstractNumId w:val="14"/>
  </w:num>
  <w:num w:numId="15" w16cid:durableId="923487720">
    <w:abstractNumId w:val="17"/>
  </w:num>
  <w:num w:numId="16" w16cid:durableId="2087459323">
    <w:abstractNumId w:val="12"/>
  </w:num>
  <w:num w:numId="17" w16cid:durableId="339432545">
    <w:abstractNumId w:val="16"/>
  </w:num>
  <w:num w:numId="18" w16cid:durableId="1056733729">
    <w:abstractNumId w:val="10"/>
  </w:num>
  <w:num w:numId="19" w16cid:durableId="1451631551">
    <w:abstractNumId w:val="20"/>
  </w:num>
  <w:num w:numId="20" w16cid:durableId="1709841031">
    <w:abstractNumId w:val="18"/>
  </w:num>
  <w:num w:numId="21" w16cid:durableId="988896377">
    <w:abstractNumId w:val="11"/>
  </w:num>
  <w:num w:numId="22" w16cid:durableId="478767398">
    <w:abstractNumId w:val="15"/>
  </w:num>
  <w:num w:numId="23" w16cid:durableId="2101563903">
    <w:abstractNumId w:val="19"/>
  </w:num>
  <w:num w:numId="24" w16cid:durableId="1811556845">
    <w:abstractNumId w:val="11"/>
  </w:num>
  <w:num w:numId="25" w16cid:durableId="404037159">
    <w:abstractNumId w:val="11"/>
  </w:num>
  <w:num w:numId="26" w16cid:durableId="1100181227">
    <w:abstractNumId w:val="11"/>
  </w:num>
  <w:num w:numId="27" w16cid:durableId="253976080">
    <w:abstractNumId w:val="11"/>
  </w:num>
  <w:num w:numId="28" w16cid:durableId="660236113">
    <w:abstractNumId w:val="11"/>
  </w:num>
  <w:num w:numId="29" w16cid:durableId="103818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3DE"/>
    <w:rsid w:val="00021FDD"/>
    <w:rsid w:val="00024A96"/>
    <w:rsid w:val="00043CD0"/>
    <w:rsid w:val="00045A3C"/>
    <w:rsid w:val="00052DAD"/>
    <w:rsid w:val="00056F8F"/>
    <w:rsid w:val="00057E8E"/>
    <w:rsid w:val="00060759"/>
    <w:rsid w:val="00061F12"/>
    <w:rsid w:val="000A3482"/>
    <w:rsid w:val="000A4F59"/>
    <w:rsid w:val="000A719E"/>
    <w:rsid w:val="000B61D1"/>
    <w:rsid w:val="0010128D"/>
    <w:rsid w:val="00101C92"/>
    <w:rsid w:val="00123873"/>
    <w:rsid w:val="00124C6C"/>
    <w:rsid w:val="00141A4C"/>
    <w:rsid w:val="00145696"/>
    <w:rsid w:val="00157214"/>
    <w:rsid w:val="0016483B"/>
    <w:rsid w:val="00172E3D"/>
    <w:rsid w:val="00190EF9"/>
    <w:rsid w:val="00191B98"/>
    <w:rsid w:val="001B29CF"/>
    <w:rsid w:val="001C6969"/>
    <w:rsid w:val="00220B7B"/>
    <w:rsid w:val="0028220F"/>
    <w:rsid w:val="0029102F"/>
    <w:rsid w:val="00294975"/>
    <w:rsid w:val="002A196D"/>
    <w:rsid w:val="002D0FB5"/>
    <w:rsid w:val="002F0138"/>
    <w:rsid w:val="002F7137"/>
    <w:rsid w:val="00311CD1"/>
    <w:rsid w:val="00356C14"/>
    <w:rsid w:val="003B5904"/>
    <w:rsid w:val="003B5B7E"/>
    <w:rsid w:val="003B7B26"/>
    <w:rsid w:val="003D3FB9"/>
    <w:rsid w:val="003D52CE"/>
    <w:rsid w:val="00411A26"/>
    <w:rsid w:val="004126DA"/>
    <w:rsid w:val="00423F1F"/>
    <w:rsid w:val="00487D4C"/>
    <w:rsid w:val="004B6487"/>
    <w:rsid w:val="004E05F7"/>
    <w:rsid w:val="004F30EC"/>
    <w:rsid w:val="00524862"/>
    <w:rsid w:val="00535ABC"/>
    <w:rsid w:val="005414E6"/>
    <w:rsid w:val="00557F2B"/>
    <w:rsid w:val="00561554"/>
    <w:rsid w:val="00615516"/>
    <w:rsid w:val="00617B26"/>
    <w:rsid w:val="006270A9"/>
    <w:rsid w:val="0067267C"/>
    <w:rsid w:val="00675956"/>
    <w:rsid w:val="00681034"/>
    <w:rsid w:val="006B4A5D"/>
    <w:rsid w:val="006D360E"/>
    <w:rsid w:val="006F4B9B"/>
    <w:rsid w:val="007579A8"/>
    <w:rsid w:val="00794448"/>
    <w:rsid w:val="007D379F"/>
    <w:rsid w:val="008000BD"/>
    <w:rsid w:val="00816216"/>
    <w:rsid w:val="00851A81"/>
    <w:rsid w:val="00853DCE"/>
    <w:rsid w:val="00874F0B"/>
    <w:rsid w:val="0087734B"/>
    <w:rsid w:val="008A398E"/>
    <w:rsid w:val="00917784"/>
    <w:rsid w:val="00925A42"/>
    <w:rsid w:val="0093033D"/>
    <w:rsid w:val="00952068"/>
    <w:rsid w:val="0096066A"/>
    <w:rsid w:val="00960A12"/>
    <w:rsid w:val="009A07F4"/>
    <w:rsid w:val="009A3A9A"/>
    <w:rsid w:val="009D5933"/>
    <w:rsid w:val="00A04738"/>
    <w:rsid w:val="00AA2780"/>
    <w:rsid w:val="00AA5502"/>
    <w:rsid w:val="00B22BD6"/>
    <w:rsid w:val="00B25106"/>
    <w:rsid w:val="00B37457"/>
    <w:rsid w:val="00B40E9F"/>
    <w:rsid w:val="00B4575F"/>
    <w:rsid w:val="00B7480E"/>
    <w:rsid w:val="00B853F6"/>
    <w:rsid w:val="00B8680B"/>
    <w:rsid w:val="00B9501E"/>
    <w:rsid w:val="00BA0D8C"/>
    <w:rsid w:val="00BB03C8"/>
    <w:rsid w:val="00BB56B4"/>
    <w:rsid w:val="00BD768D"/>
    <w:rsid w:val="00BD793D"/>
    <w:rsid w:val="00BE23DE"/>
    <w:rsid w:val="00BF4DCA"/>
    <w:rsid w:val="00C45151"/>
    <w:rsid w:val="00C5266E"/>
    <w:rsid w:val="00C61F8E"/>
    <w:rsid w:val="00C64056"/>
    <w:rsid w:val="00C66311"/>
    <w:rsid w:val="00C80136"/>
    <w:rsid w:val="00C84DA8"/>
    <w:rsid w:val="00C94D4B"/>
    <w:rsid w:val="00CA2BB4"/>
    <w:rsid w:val="00D04851"/>
    <w:rsid w:val="00D71E64"/>
    <w:rsid w:val="00DF23BA"/>
    <w:rsid w:val="00E17801"/>
    <w:rsid w:val="00E20348"/>
    <w:rsid w:val="00E83E4B"/>
    <w:rsid w:val="00E8519B"/>
    <w:rsid w:val="00EA22C2"/>
    <w:rsid w:val="00EA4447"/>
    <w:rsid w:val="00F204CE"/>
    <w:rsid w:val="00F63572"/>
    <w:rsid w:val="00F94B42"/>
    <w:rsid w:val="00FC0E7B"/>
    <w:rsid w:val="00FC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1A0DE2"/>
  <w15:chartTrackingRefBased/>
  <w15:docId w15:val="{EF294AE9-EEF8-44C5-BD8F-FD912E585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311CD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37457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8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yansauter88@gmail.com" TargetMode="External"/><Relationship Id="rId13" Type="http://schemas.openxmlformats.org/officeDocument/2006/relationships/hyperlink" Target="https://github.com/RedKnight88/demo-swa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ykhailozakh.github.io/Your-Nutrition-Radar/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ykhailoZakh/Your-Nutrition-Rada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RedKnight8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ryansauter88/" TargetMode="External"/><Relationship Id="rId14" Type="http://schemas.openxmlformats.org/officeDocument/2006/relationships/hyperlink" Target="https://demo-swap-354ed4292240.herokuapp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yan%20Sauter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655F65C93BD40BF9937588378FD0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B88112-9FDB-4AA9-A0ED-1791B4DFB93E}"/>
      </w:docPartPr>
      <w:docPartBody>
        <w:p w:rsidR="00600B40" w:rsidRDefault="00A90376" w:rsidP="00A90376">
          <w:pPr>
            <w:pStyle w:val="6655F65C93BD40BF9937588378FD0A6D"/>
          </w:pPr>
          <w:r>
            <w:t>Education</w:t>
          </w:r>
        </w:p>
      </w:docPartBody>
    </w:docPart>
    <w:docPart>
      <w:docPartPr>
        <w:name w:val="0472602B980F48FCBE9545ECB768C4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3D19A-E194-439F-B3D7-35ACE8932A18}"/>
      </w:docPartPr>
      <w:docPartBody>
        <w:p w:rsidR="00B50EB9" w:rsidRDefault="00713292" w:rsidP="00713292">
          <w:pPr>
            <w:pStyle w:val="0472602B980F48FCBE9545ECB768C401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520"/>
    <w:rsid w:val="000D7708"/>
    <w:rsid w:val="00545175"/>
    <w:rsid w:val="00582556"/>
    <w:rsid w:val="005F7382"/>
    <w:rsid w:val="00600B40"/>
    <w:rsid w:val="00635108"/>
    <w:rsid w:val="0066585D"/>
    <w:rsid w:val="006E66F3"/>
    <w:rsid w:val="006F416C"/>
    <w:rsid w:val="00713292"/>
    <w:rsid w:val="00714C15"/>
    <w:rsid w:val="007A7520"/>
    <w:rsid w:val="00881324"/>
    <w:rsid w:val="00895FDD"/>
    <w:rsid w:val="008E7D43"/>
    <w:rsid w:val="009269C1"/>
    <w:rsid w:val="00944B90"/>
    <w:rsid w:val="00967779"/>
    <w:rsid w:val="00980A3A"/>
    <w:rsid w:val="00990639"/>
    <w:rsid w:val="00A05AC3"/>
    <w:rsid w:val="00A90376"/>
    <w:rsid w:val="00B50EB9"/>
    <w:rsid w:val="00C822E5"/>
    <w:rsid w:val="00CF676A"/>
    <w:rsid w:val="00D524B1"/>
    <w:rsid w:val="00E63F5C"/>
    <w:rsid w:val="00E86B75"/>
    <w:rsid w:val="00F5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55F65C93BD40BF9937588378FD0A6D">
    <w:name w:val="6655F65C93BD40BF9937588378FD0A6D"/>
    <w:rsid w:val="00A90376"/>
  </w:style>
  <w:style w:type="paragraph" w:customStyle="1" w:styleId="0472602B980F48FCBE9545ECB768C401">
    <w:name w:val="0472602B980F48FCBE9545ECB768C401"/>
    <w:rsid w:val="00713292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636B4-BB97-4CB0-BD68-9185FECB2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2</TotalTime>
  <Pages>1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Sauter</dc:creator>
  <cp:keywords/>
  <dc:description/>
  <cp:lastModifiedBy>Ryan Sauter</cp:lastModifiedBy>
  <cp:revision>8</cp:revision>
  <dcterms:created xsi:type="dcterms:W3CDTF">2024-01-16T04:31:00Z</dcterms:created>
  <dcterms:modified xsi:type="dcterms:W3CDTF">2024-02-06T03:52:00Z</dcterms:modified>
  <cp:version/>
</cp:coreProperties>
</file>